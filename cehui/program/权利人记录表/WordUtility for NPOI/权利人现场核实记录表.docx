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E0" w:rsidRDefault="00B9339A">
      <w:pPr>
        <w:pStyle w:val="a3"/>
        <w:spacing w:line="24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权利人现场核实记录表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434"/>
        <w:gridCol w:w="1276"/>
        <w:gridCol w:w="1275"/>
        <w:gridCol w:w="1953"/>
      </w:tblGrid>
      <w:tr w:rsidR="00647AE0" w:rsidTr="00751927">
        <w:trPr>
          <w:trHeight w:val="483"/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调查表编号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647AE0" w:rsidRPr="00751927" w:rsidRDefault="002E29A8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surveyNO}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街道</w:t>
            </w:r>
          </w:p>
        </w:tc>
        <w:tc>
          <w:tcPr>
            <w:tcW w:w="3228" w:type="dxa"/>
            <w:gridSpan w:val="2"/>
            <w:shd w:val="clear" w:color="auto" w:fill="auto"/>
            <w:vAlign w:val="center"/>
          </w:tcPr>
          <w:p w:rsidR="00647AE0" w:rsidRPr="00751927" w:rsidRDefault="00866C2E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streetName}</w:t>
            </w:r>
          </w:p>
        </w:tc>
      </w:tr>
      <w:tr w:rsidR="00647AE0" w:rsidTr="00751927">
        <w:trPr>
          <w:trHeight w:val="550"/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宗地号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647AE0" w:rsidRPr="00751927" w:rsidRDefault="00866C2E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parcelNO}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宗地名称</w:t>
            </w:r>
          </w:p>
        </w:tc>
        <w:tc>
          <w:tcPr>
            <w:tcW w:w="3228" w:type="dxa"/>
            <w:gridSpan w:val="2"/>
            <w:shd w:val="clear" w:color="auto" w:fill="auto"/>
            <w:vAlign w:val="center"/>
          </w:tcPr>
          <w:p w:rsidR="00647AE0" w:rsidRPr="00751927" w:rsidRDefault="00866C2E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parcelName}</w:t>
            </w:r>
          </w:p>
        </w:tc>
      </w:tr>
      <w:tr w:rsidR="00647AE0" w:rsidTr="00751927">
        <w:trPr>
          <w:trHeight w:val="673"/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土地坐落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647AE0" w:rsidRPr="00751927" w:rsidRDefault="00866C2E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tdzl}</w:t>
            </w:r>
          </w:p>
        </w:tc>
      </w:tr>
      <w:tr w:rsidR="00647AE0" w:rsidTr="00751927">
        <w:trPr>
          <w:trHeight w:val="569"/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权 利 人</w:t>
            </w:r>
          </w:p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 w:val="18"/>
                <w:szCs w:val="18"/>
              </w:rPr>
              <w:t>（权属来源文件记载）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:rsidR="00647AE0" w:rsidRPr="00751927" w:rsidRDefault="00866C2E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qlr}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647AE0" w:rsidRPr="00751927" w:rsidRDefault="00647AE0" w:rsidP="00751927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bookmarkStart w:id="0" w:name="_GoBack"/>
            <w:bookmarkEnd w:id="0"/>
          </w:p>
        </w:tc>
      </w:tr>
      <w:tr w:rsidR="00647AE0" w:rsidTr="00751927">
        <w:trPr>
          <w:trHeight w:val="953"/>
          <w:jc w:val="center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权属来源</w:t>
            </w:r>
          </w:p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情况</w:t>
            </w:r>
          </w:p>
        </w:tc>
        <w:tc>
          <w:tcPr>
            <w:tcW w:w="5985" w:type="dxa"/>
            <w:gridSpan w:val="3"/>
            <w:shd w:val="clear" w:color="auto" w:fill="auto"/>
            <w:vAlign w:val="center"/>
          </w:tcPr>
          <w:p w:rsidR="00647AE0" w:rsidRPr="00846FA4" w:rsidRDefault="0078525A" w:rsidP="00751927">
            <w:pPr>
              <w:widowControl w:val="0"/>
              <w:spacing w:line="240" w:lineRule="auto"/>
              <w:ind w:firstLineChars="0" w:firstLine="0"/>
              <w:jc w:val="distribute"/>
              <w:rPr>
                <w:szCs w:val="21"/>
              </w:rPr>
            </w:pP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20 </w:t>
            </w:r>
            <w:r w:rsidR="00873B42"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21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22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23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24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25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26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27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28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>29</w:t>
            </w:r>
          </w:p>
          <w:p w:rsidR="00647AE0" w:rsidRPr="00751927" w:rsidRDefault="00276D24" w:rsidP="00751927">
            <w:pPr>
              <w:widowControl w:val="0"/>
              <w:spacing w:line="240" w:lineRule="auto"/>
              <w:ind w:firstLineChars="0" w:firstLine="0"/>
              <w:jc w:val="distribute"/>
              <w:rPr>
                <w:szCs w:val="21"/>
              </w:rPr>
            </w:pP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30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31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32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33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34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35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36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37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 xml:space="preserve">38 </w:t>
            </w:r>
            <w:r w:rsidRPr="00846FA4">
              <w:rPr>
                <w:rFonts w:hint="eastAsia"/>
                <w:szCs w:val="21"/>
              </w:rPr>
              <w:t>□</w:t>
            </w:r>
            <w:r w:rsidR="00EB610D" w:rsidRPr="00846FA4">
              <w:rPr>
                <w:rFonts w:hint="eastAsia"/>
                <w:szCs w:val="21"/>
              </w:rPr>
              <w:t>39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□无</w:t>
            </w:r>
          </w:p>
        </w:tc>
      </w:tr>
      <w:tr w:rsidR="00647AE0" w:rsidTr="00751927">
        <w:trPr>
          <w:trHeight w:val="891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:rsidR="00647AE0" w:rsidRPr="00751927" w:rsidRDefault="00647AE0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5985" w:type="dxa"/>
            <w:gridSpan w:val="3"/>
            <w:shd w:val="clear" w:color="auto" w:fill="auto"/>
            <w:vAlign w:val="center"/>
          </w:tcPr>
          <w:p w:rsidR="00647AE0" w:rsidRPr="00F62DC6" w:rsidRDefault="00EB610D" w:rsidP="003543AC">
            <w:pPr>
              <w:widowControl w:val="0"/>
              <w:spacing w:line="240" w:lineRule="auto"/>
              <w:ind w:firstLineChars="0" w:firstLine="0"/>
              <w:jc w:val="left"/>
              <w:rPr>
                <w:rFonts w:ascii="Wingdings 2" w:hAnsi="Wingdings 2"/>
                <w:szCs w:val="21"/>
              </w:rPr>
            </w:pPr>
            <w:r w:rsidRPr="00751927">
              <w:rPr>
                <w:rFonts w:hint="eastAsia"/>
                <w:szCs w:val="21"/>
              </w:rPr>
              <w:t>文号：</w:t>
            </w:r>
            <w:r w:rsidR="00B9339A" w:rsidRPr="00751927">
              <w:rPr>
                <w:szCs w:val="21"/>
              </w:rPr>
              <w:t xml:space="preserve"> </w:t>
            </w:r>
            <w:r w:rsidR="00177FBF">
              <w:rPr>
                <w:szCs w:val="21"/>
              </w:rPr>
              <w:t>{$</w:t>
            </w:r>
            <w:r w:rsidR="00177FBF"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qslyNO}</w:t>
            </w: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647AE0" w:rsidRPr="00751927" w:rsidRDefault="00647AE0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647AE0" w:rsidTr="00751927">
        <w:trPr>
          <w:trHeight w:val="680"/>
          <w:jc w:val="center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调查记事</w:t>
            </w:r>
          </w:p>
        </w:tc>
        <w:tc>
          <w:tcPr>
            <w:tcW w:w="5985" w:type="dxa"/>
            <w:gridSpan w:val="3"/>
            <w:shd w:val="clear" w:color="auto" w:fill="auto"/>
            <w:vAlign w:val="center"/>
          </w:tcPr>
          <w:p w:rsidR="00647AE0" w:rsidRPr="00751927" w:rsidRDefault="00EB610D" w:rsidP="00B9339A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1、实际使用人：</w:t>
            </w:r>
            <w:r w:rsidR="00B9339A" w:rsidRPr="00751927">
              <w:rPr>
                <w:szCs w:val="21"/>
              </w:rPr>
              <w:t xml:space="preserve"> </w:t>
            </w:r>
            <w:r w:rsidR="00177FBF">
              <w:rPr>
                <w:szCs w:val="21"/>
              </w:rPr>
              <w:t>{$</w:t>
            </w:r>
            <w:r w:rsidR="00177FBF"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jsUser}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r w:rsidRPr="00F62DC6">
              <w:rPr>
                <w:szCs w:val="21"/>
              </w:rPr>
              <w:sym w:font="Wingdings 2" w:char="0052"/>
            </w:r>
            <w:r w:rsidRPr="00751927">
              <w:rPr>
                <w:rFonts w:hint="eastAsia"/>
                <w:szCs w:val="21"/>
              </w:rPr>
              <w:t>为土地使用权人</w:t>
            </w:r>
          </w:p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□为保护管理人</w:t>
            </w:r>
          </w:p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□为实际控有人</w:t>
            </w:r>
          </w:p>
        </w:tc>
      </w:tr>
      <w:tr w:rsidR="00647AE0" w:rsidTr="00751927">
        <w:trPr>
          <w:trHeight w:val="1105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:rsidR="00647AE0" w:rsidRPr="00751927" w:rsidRDefault="00647AE0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38" w:type="dxa"/>
            <w:gridSpan w:val="4"/>
            <w:shd w:val="clear" w:color="auto" w:fill="auto"/>
          </w:tcPr>
          <w:p w:rsidR="00D32648" w:rsidRPr="00751927" w:rsidRDefault="00EB610D" w:rsidP="00751927">
            <w:pPr>
              <w:widowControl w:val="0"/>
              <w:spacing w:beforeLines="50" w:before="156" w:line="240" w:lineRule="auto"/>
              <w:ind w:firstLineChars="0" w:firstLine="0"/>
              <w:rPr>
                <w:rFonts w:hint="eastAsia"/>
                <w:szCs w:val="21"/>
              </w:rPr>
            </w:pPr>
            <w:r w:rsidRPr="00751927">
              <w:rPr>
                <w:rFonts w:hint="eastAsia"/>
                <w:szCs w:val="21"/>
              </w:rPr>
              <w:t xml:space="preserve">2、实际用途/产业：  </w:t>
            </w:r>
            <w:r w:rsidR="008D7922" w:rsidRPr="00846FA4">
              <w:rPr>
                <w:rFonts w:hint="eastAsia"/>
                <w:szCs w:val="21"/>
              </w:rPr>
              <w:t>□</w:t>
            </w:r>
            <w:r w:rsidRPr="00751927">
              <w:rPr>
                <w:rFonts w:hint="eastAsia"/>
                <w:szCs w:val="21"/>
              </w:rPr>
              <w:t xml:space="preserve">工业     </w:t>
            </w:r>
            <w:r w:rsidR="008D7922" w:rsidRPr="00846FA4">
              <w:rPr>
                <w:rFonts w:hint="eastAsia"/>
                <w:szCs w:val="21"/>
              </w:rPr>
              <w:t>□</w:t>
            </w:r>
            <w:r w:rsidRPr="00751927">
              <w:rPr>
                <w:rFonts w:hint="eastAsia"/>
                <w:szCs w:val="21"/>
              </w:rPr>
              <w:t xml:space="preserve">居住（  类）   </w:t>
            </w:r>
            <w:r w:rsidR="008D7922" w:rsidRPr="00846FA4">
              <w:rPr>
                <w:rFonts w:hint="eastAsia"/>
                <w:szCs w:val="21"/>
              </w:rPr>
              <w:t>□</w:t>
            </w:r>
            <w:r w:rsidRPr="00751927">
              <w:rPr>
                <w:rFonts w:hint="eastAsia"/>
                <w:szCs w:val="21"/>
              </w:rPr>
              <w:t xml:space="preserve">商服   </w:t>
            </w:r>
            <w:r w:rsidR="008D7922" w:rsidRPr="00846FA4">
              <w:rPr>
                <w:rFonts w:hint="eastAsia"/>
                <w:szCs w:val="21"/>
              </w:rPr>
              <w:t>□</w:t>
            </w:r>
            <w:r w:rsidRPr="00751927">
              <w:rPr>
                <w:rFonts w:hint="eastAsia"/>
                <w:szCs w:val="21"/>
              </w:rPr>
              <w:t>其他</w:t>
            </w:r>
          </w:p>
        </w:tc>
      </w:tr>
      <w:tr w:rsidR="00D32648" w:rsidTr="00751927">
        <w:trPr>
          <w:trHeight w:val="1370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:rsidR="00D32648" w:rsidRPr="00751927" w:rsidRDefault="00D32648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D32648" w:rsidRPr="00751927" w:rsidRDefault="00D32648" w:rsidP="00B9339A">
            <w:pPr>
              <w:widowControl w:val="0"/>
              <w:spacing w:line="240" w:lineRule="auto"/>
              <w:ind w:firstLineChars="0" w:firstLine="0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3、建筑是否发生变化：</w:t>
            </w:r>
            <w:r w:rsidR="00B9339A" w:rsidRPr="00751927">
              <w:rPr>
                <w:szCs w:val="21"/>
              </w:rPr>
              <w:t xml:space="preserve"> </w:t>
            </w:r>
            <w:r w:rsidR="00F83A8D">
              <w:rPr>
                <w:szCs w:val="21"/>
              </w:rPr>
              <w:t>{$</w:t>
            </w:r>
            <w:r w:rsidR="00F83A8D"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jsChange}</w:t>
            </w:r>
          </w:p>
        </w:tc>
      </w:tr>
      <w:tr w:rsidR="00D32648" w:rsidTr="00751927">
        <w:trPr>
          <w:trHeight w:val="3440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:rsidR="00D32648" w:rsidRPr="00751927" w:rsidRDefault="00D32648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D32648" w:rsidRPr="00751927" w:rsidRDefault="00D32648" w:rsidP="00B9339A">
            <w:pPr>
              <w:widowControl w:val="0"/>
              <w:spacing w:line="240" w:lineRule="auto"/>
              <w:ind w:firstLineChars="0" w:firstLine="0"/>
              <w:jc w:val="left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4、其他：</w:t>
            </w:r>
            <w:r w:rsidR="00B9339A" w:rsidRPr="00751927">
              <w:rPr>
                <w:szCs w:val="21"/>
              </w:rPr>
              <w:t xml:space="preserve"> </w:t>
            </w:r>
            <w:r w:rsidR="00F83A8D">
              <w:rPr>
                <w:szCs w:val="21"/>
              </w:rPr>
              <w:t>{$</w:t>
            </w:r>
            <w:r w:rsidR="00F83A8D"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jsOther}</w:t>
            </w:r>
          </w:p>
        </w:tc>
      </w:tr>
      <w:tr w:rsidR="00647AE0" w:rsidTr="00751927">
        <w:trPr>
          <w:trHeight w:val="680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:rsidR="00647AE0" w:rsidRPr="00751927" w:rsidRDefault="00647AE0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150" w:firstLine="315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□需要指界     □需要测量</w:t>
            </w:r>
          </w:p>
        </w:tc>
      </w:tr>
      <w:tr w:rsidR="00647AE0" w:rsidTr="00751927">
        <w:trPr>
          <w:trHeight w:val="817"/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调查员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647AE0" w:rsidRPr="00751927" w:rsidRDefault="001E5472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jsPerson}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7AE0" w:rsidRPr="00751927" w:rsidRDefault="00EB610D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751927">
              <w:rPr>
                <w:rFonts w:hint="eastAsia"/>
                <w:szCs w:val="21"/>
              </w:rPr>
              <w:t>调查时间</w:t>
            </w:r>
          </w:p>
        </w:tc>
        <w:tc>
          <w:tcPr>
            <w:tcW w:w="3228" w:type="dxa"/>
            <w:gridSpan w:val="2"/>
            <w:shd w:val="clear" w:color="auto" w:fill="auto"/>
            <w:vAlign w:val="center"/>
          </w:tcPr>
          <w:p w:rsidR="00647AE0" w:rsidRPr="00751927" w:rsidRDefault="001E5472" w:rsidP="00751927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{$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</w:rPr>
              <w:t>jsTime}</w:t>
            </w:r>
          </w:p>
        </w:tc>
      </w:tr>
    </w:tbl>
    <w:p w:rsidR="00647AE0" w:rsidRDefault="00647AE0" w:rsidP="0088001C">
      <w:pPr>
        <w:ind w:firstLineChars="0" w:firstLine="0"/>
        <w:rPr>
          <w:rFonts w:hint="eastAsia"/>
        </w:rPr>
      </w:pPr>
    </w:p>
    <w:sectPr w:rsidR="00647A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97" w:rsidRDefault="003C3E97">
      <w:pPr>
        <w:spacing w:line="240" w:lineRule="auto"/>
        <w:ind w:firstLine="420"/>
      </w:pPr>
      <w:r>
        <w:separator/>
      </w:r>
    </w:p>
  </w:endnote>
  <w:endnote w:type="continuationSeparator" w:id="0">
    <w:p w:rsidR="003C3E97" w:rsidRDefault="003C3E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E0" w:rsidRDefault="00647AE0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E0" w:rsidRDefault="00647AE0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E0" w:rsidRDefault="00647AE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97" w:rsidRDefault="003C3E97">
      <w:pPr>
        <w:spacing w:line="240" w:lineRule="auto"/>
        <w:ind w:firstLine="420"/>
      </w:pPr>
      <w:r>
        <w:separator/>
      </w:r>
    </w:p>
  </w:footnote>
  <w:footnote w:type="continuationSeparator" w:id="0">
    <w:p w:rsidR="003C3E97" w:rsidRDefault="003C3E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E0" w:rsidRDefault="00647AE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E0" w:rsidRDefault="00647AE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E0" w:rsidRDefault="00647AE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F3"/>
    <w:rsid w:val="000325DB"/>
    <w:rsid w:val="00065C28"/>
    <w:rsid w:val="000817EF"/>
    <w:rsid w:val="000E4524"/>
    <w:rsid w:val="000F48ED"/>
    <w:rsid w:val="00104735"/>
    <w:rsid w:val="0012749F"/>
    <w:rsid w:val="001426B2"/>
    <w:rsid w:val="00177FBF"/>
    <w:rsid w:val="001E5472"/>
    <w:rsid w:val="00260A6E"/>
    <w:rsid w:val="002637FF"/>
    <w:rsid w:val="00276D24"/>
    <w:rsid w:val="002D1113"/>
    <w:rsid w:val="002E29A8"/>
    <w:rsid w:val="002F3C4A"/>
    <w:rsid w:val="003202B8"/>
    <w:rsid w:val="003543AC"/>
    <w:rsid w:val="003C3E97"/>
    <w:rsid w:val="004F6353"/>
    <w:rsid w:val="00577AA8"/>
    <w:rsid w:val="005B03C1"/>
    <w:rsid w:val="00647AE0"/>
    <w:rsid w:val="00692FED"/>
    <w:rsid w:val="0069445F"/>
    <w:rsid w:val="006D28BF"/>
    <w:rsid w:val="00745A21"/>
    <w:rsid w:val="00751927"/>
    <w:rsid w:val="00751D92"/>
    <w:rsid w:val="00752579"/>
    <w:rsid w:val="0078525A"/>
    <w:rsid w:val="007977BD"/>
    <w:rsid w:val="00846FA4"/>
    <w:rsid w:val="008625BE"/>
    <w:rsid w:val="00866C2E"/>
    <w:rsid w:val="00873B42"/>
    <w:rsid w:val="0088001C"/>
    <w:rsid w:val="008923A8"/>
    <w:rsid w:val="008B06AD"/>
    <w:rsid w:val="008D7922"/>
    <w:rsid w:val="008F61C5"/>
    <w:rsid w:val="00901D16"/>
    <w:rsid w:val="0092792D"/>
    <w:rsid w:val="009C36FB"/>
    <w:rsid w:val="009D6D85"/>
    <w:rsid w:val="00A76DF3"/>
    <w:rsid w:val="00AC7A3E"/>
    <w:rsid w:val="00B9339A"/>
    <w:rsid w:val="00C47B04"/>
    <w:rsid w:val="00D32648"/>
    <w:rsid w:val="00D90973"/>
    <w:rsid w:val="00E1659A"/>
    <w:rsid w:val="00E90B02"/>
    <w:rsid w:val="00EB610D"/>
    <w:rsid w:val="00F3115D"/>
    <w:rsid w:val="00F62DC6"/>
    <w:rsid w:val="00F64E69"/>
    <w:rsid w:val="00F83A8D"/>
    <w:rsid w:val="00FA2A3D"/>
    <w:rsid w:val="00FC15A9"/>
    <w:rsid w:val="028946E3"/>
    <w:rsid w:val="2EEF5D21"/>
    <w:rsid w:val="7591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B1049"/>
  <w15:docId w15:val="{FD0BF811-77C0-4C86-A714-D477870E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Chars="200" w:firstLine="480"/>
      <w:jc w:val="both"/>
    </w:pPr>
    <w:rPr>
      <w:rFonts w:ascii="宋体" w:eastAsia="宋体" w:hAnsi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jc w:val="center"/>
    </w:pPr>
    <w:rPr>
      <w:rFonts w:ascii="黑体" w:eastAsia="黑体" w:hAnsi="黑体"/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uiPriority w:val="59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uiPriority w:val="99"/>
    <w:rPr>
      <w:rFonts w:ascii="宋体" w:eastAsia="宋体" w:hAnsi="宋体" w:cs="Times New Roman"/>
      <w:sz w:val="18"/>
      <w:szCs w:val="18"/>
    </w:rPr>
  </w:style>
  <w:style w:type="character" w:customStyle="1" w:styleId="a5">
    <w:name w:val="页脚 字符"/>
    <w:link w:val="a4"/>
    <w:uiPriority w:val="99"/>
    <w:qFormat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979;&#32472;&#20107;&#19994;&#37096;\&#22320;&#31821;\Program\&#26435;&#21033;&#20154;&#35760;&#24405;&#34920;\&#26435;&#21033;&#20154;&#29616;&#22330;&#26680;&#23454;&#35760;&#24405;&#34920;&#65288;&#26679;&#34920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F53BD3-6FBF-4FFB-8DCA-25177887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权利人现场核实记录表（样表）.dot</Template>
  <TotalTime>82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Wanghan</cp:lastModifiedBy>
  <cp:revision>20</cp:revision>
  <cp:lastPrinted>2018-11-09T10:10:00Z</cp:lastPrinted>
  <dcterms:created xsi:type="dcterms:W3CDTF">2019-07-01T01:25:00Z</dcterms:created>
  <dcterms:modified xsi:type="dcterms:W3CDTF">2019-09-17T10:23:00Z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